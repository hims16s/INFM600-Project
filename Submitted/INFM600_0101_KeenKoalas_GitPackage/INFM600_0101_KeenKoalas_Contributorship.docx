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eastAsia="zh-CN"/>
        </w:rPr>
        <w:id w:val="4885256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2"/>
        </w:rPr>
      </w:sdtEndPr>
      <w:sdtContent>
        <w:p w:rsidR="009C732B" w:rsidRDefault="009C732B" w:rsidP="000B708A">
          <w:pPr>
            <w:pStyle w:val="NoSpacing"/>
            <w:spacing w:line="360" w:lineRule="auto"/>
            <w:rPr>
              <w:sz w:val="2"/>
            </w:rPr>
          </w:pPr>
        </w:p>
        <w:p w:rsidR="009C732B" w:rsidRDefault="009C732B" w:rsidP="000B708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1109431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C732B" w:rsidRDefault="00745C7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Contributorship</w:t>
                                    </w:r>
                                  </w:p>
                                </w:sdtContent>
                              </w:sdt>
                              <w:p w:rsidR="009C732B" w:rsidRDefault="009C732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C732B" w:rsidRDefault="009C73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1109431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C732B" w:rsidRDefault="00745C7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Contributorship</w:t>
                              </w:r>
                            </w:p>
                          </w:sdtContent>
                        </w:sdt>
                        <w:p w:rsidR="009C732B" w:rsidRDefault="009C732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9C732B" w:rsidRDefault="009C73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C732B" w:rsidRDefault="009C732B" w:rsidP="000B708A">
          <w:pPr>
            <w:spacing w:line="360" w:lineRule="auto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6614933</wp:posOffset>
                    </wp:positionV>
                    <wp:extent cx="5943600" cy="1612024"/>
                    <wp:effectExtent l="0" t="0" r="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612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32B" w:rsidRDefault="009C732B" w:rsidP="004F2073">
                                <w:pPr>
                                  <w:pStyle w:val="NoSpacing"/>
                                  <w:ind w:left="43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Keen Koalas – Nautical Narwhals</w:t>
                                </w:r>
                              </w:p>
                              <w:p w:rsidR="009C732B" w:rsidRDefault="009C732B" w:rsidP="004F2073">
                                <w:pPr>
                                  <w:pStyle w:val="NoSpacing"/>
                                  <w:ind w:left="43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C732B">
                                  <w:rPr>
                                    <w:sz w:val="36"/>
                                    <w:szCs w:val="36"/>
                                  </w:rPr>
                                  <w:t>INFM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600 - Section 0101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Saba Aldughaither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Mayuresh Amdekar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Eris Mei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Himanshu Sawant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416.8pt;margin-top:520.85pt;width:468pt;height:126.9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" filled="f" stroked="f" strokeweight=".5pt">
                    <v:textbox inset="0,0,0,0">
                      <w:txbxContent>
                        <w:p w:rsidR="009C732B" w:rsidRDefault="009C732B" w:rsidP="004F2073">
                          <w:pPr>
                            <w:pStyle w:val="NoSpacing"/>
                            <w:ind w:left="43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Keen Koalas – Nautical Narwhals</w:t>
                          </w:r>
                        </w:p>
                        <w:p w:rsidR="009C732B" w:rsidRDefault="009C732B" w:rsidP="004F2073">
                          <w:pPr>
                            <w:pStyle w:val="NoSpacing"/>
                            <w:ind w:left="4320"/>
                            <w:rPr>
                              <w:sz w:val="36"/>
                              <w:szCs w:val="36"/>
                            </w:rPr>
                          </w:pPr>
                          <w:r w:rsidRPr="009C732B">
                            <w:rPr>
                              <w:sz w:val="36"/>
                              <w:szCs w:val="36"/>
                            </w:rPr>
                            <w:t>INFM</w:t>
                          </w:r>
                          <w:r>
                            <w:rPr>
                              <w:sz w:val="36"/>
                              <w:szCs w:val="36"/>
                            </w:rPr>
                            <w:t>600 - Section 0101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>Saba Aldughaither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>Mayuresh Amdekar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>Eris Mei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>Himanshu Sawant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</w:rPr>
            <w:br w:type="page"/>
          </w:r>
        </w:p>
      </w:sdtContent>
    </w:sdt>
    <w:p w:rsidR="00745C71" w:rsidRDefault="00745C71" w:rsidP="000B708A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Contribution Summary:</w:t>
      </w:r>
    </w:p>
    <w:p w:rsid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Our group divided our workload allocation by project deliverables, with a group review</w:t>
      </w:r>
      <w:r w:rsidR="000B78D0">
        <w:rPr>
          <w:rFonts w:ascii="Times New Roman" w:hAnsi="Times New Roman" w:cs="Times New Roman"/>
        </w:rPr>
        <w:t xml:space="preserve"> with participation by</w:t>
      </w:r>
      <w:r w:rsidR="00FF1F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members </w:t>
      </w:r>
      <w:r w:rsidR="000B78D0">
        <w:rPr>
          <w:rFonts w:ascii="Times New Roman" w:hAnsi="Times New Roman" w:cs="Times New Roman"/>
        </w:rPr>
        <w:t>near</w:t>
      </w:r>
      <w:r>
        <w:rPr>
          <w:rFonts w:ascii="Times New Roman" w:hAnsi="Times New Roman" w:cs="Times New Roman"/>
        </w:rPr>
        <w:t xml:space="preserve"> the end of each stage. The specific breakdown of </w:t>
      </w:r>
      <w:r w:rsidR="00C01C11">
        <w:rPr>
          <w:rFonts w:ascii="Times New Roman" w:hAnsi="Times New Roman" w:cs="Times New Roman"/>
        </w:rPr>
        <w:t xml:space="preserve">the </w:t>
      </w:r>
      <w:r w:rsidR="002D0AFB">
        <w:rPr>
          <w:rFonts w:ascii="Times New Roman" w:hAnsi="Times New Roman" w:cs="Times New Roman"/>
        </w:rPr>
        <w:t>contributions of our members</w:t>
      </w:r>
      <w:r>
        <w:rPr>
          <w:rFonts w:ascii="Times New Roman" w:hAnsi="Times New Roman" w:cs="Times New Roman"/>
        </w:rPr>
        <w:t xml:space="preserve"> can be found below.</w:t>
      </w:r>
    </w:p>
    <w:p w:rsidR="00745C71" w:rsidRP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</w:p>
    <w:p w:rsidR="00F53031" w:rsidRPr="00F53031" w:rsidRDefault="00745C71" w:rsidP="000B708A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Contribution Breakdown</w:t>
      </w:r>
      <w:r w:rsidR="00334987">
        <w:rPr>
          <w:rFonts w:ascii="Times New Roman" w:hAnsi="Times New Roman" w:cs="Times New Roman"/>
          <w:b/>
        </w:rPr>
        <w:t>:</w:t>
      </w:r>
    </w:p>
    <w:p w:rsidR="00745C71" w:rsidRP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ab/>
        <w:t xml:space="preserve">Data </w:t>
      </w:r>
      <w:r>
        <w:rPr>
          <w:rFonts w:ascii="Times New Roman" w:hAnsi="Times New Roman" w:cs="Times New Roman"/>
        </w:rPr>
        <w:t>C</w:t>
      </w:r>
      <w:r w:rsidRPr="00745C71">
        <w:rPr>
          <w:rFonts w:ascii="Times New Roman" w:hAnsi="Times New Roman" w:cs="Times New Roman"/>
        </w:rPr>
        <w:t>leaning</w:t>
      </w:r>
      <w:r>
        <w:rPr>
          <w:rFonts w:ascii="Times New Roman" w:hAnsi="Times New Roman" w:cs="Times New Roman"/>
        </w:rPr>
        <w:t xml:space="preserve"> &amp; Documentation</w:t>
      </w:r>
      <w:r w:rsidRPr="00745C71">
        <w:rPr>
          <w:rFonts w:ascii="Times New Roman" w:hAnsi="Times New Roman" w:cs="Times New Roman"/>
        </w:rPr>
        <w:t xml:space="preserve">: Himanshu </w:t>
      </w:r>
      <w:r>
        <w:rPr>
          <w:rFonts w:ascii="Times New Roman" w:hAnsi="Times New Roman" w:cs="Times New Roman"/>
        </w:rPr>
        <w:t>and</w:t>
      </w:r>
      <w:r w:rsidRPr="00745C71">
        <w:rPr>
          <w:rFonts w:ascii="Times New Roman" w:hAnsi="Times New Roman" w:cs="Times New Roman"/>
        </w:rPr>
        <w:t xml:space="preserve"> Mayuresh</w:t>
      </w:r>
    </w:p>
    <w:p w:rsidR="00745C71" w:rsidRP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 </w:t>
      </w:r>
      <w:r w:rsidRPr="00745C71">
        <w:rPr>
          <w:rFonts w:ascii="Times New Roman" w:hAnsi="Times New Roman" w:cs="Times New Roman"/>
        </w:rPr>
        <w:t xml:space="preserve">Script: Eris </w:t>
      </w:r>
      <w:r>
        <w:rPr>
          <w:rFonts w:ascii="Times New Roman" w:hAnsi="Times New Roman" w:cs="Times New Roman"/>
        </w:rPr>
        <w:t>and</w:t>
      </w:r>
      <w:r w:rsidRPr="00745C71">
        <w:rPr>
          <w:rFonts w:ascii="Times New Roman" w:hAnsi="Times New Roman" w:cs="Times New Roman"/>
        </w:rPr>
        <w:t xml:space="preserve"> Saba</w:t>
      </w:r>
    </w:p>
    <w:p w:rsid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 </w:t>
      </w:r>
      <w:r w:rsidRPr="00745C71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s</w:t>
      </w:r>
      <w:r w:rsidR="00FF0E55">
        <w:rPr>
          <w:rFonts w:ascii="Times New Roman" w:hAnsi="Times New Roman" w:cs="Times New Roman"/>
        </w:rPr>
        <w:t xml:space="preserve"> &amp; Interpretations</w:t>
      </w:r>
      <w:r w:rsidRPr="00745C7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</w:t>
      </w:r>
      <w:r w:rsidRPr="00745C71">
        <w:rPr>
          <w:rFonts w:ascii="Times New Roman" w:hAnsi="Times New Roman" w:cs="Times New Roman"/>
        </w:rPr>
        <w:t xml:space="preserve">ach member </w:t>
      </w:r>
      <w:r>
        <w:rPr>
          <w:rFonts w:ascii="Times New Roman" w:hAnsi="Times New Roman" w:cs="Times New Roman"/>
        </w:rPr>
        <w:t>created</w:t>
      </w:r>
      <w:r w:rsidRPr="00745C71">
        <w:rPr>
          <w:rFonts w:ascii="Times New Roman" w:hAnsi="Times New Roman" w:cs="Times New Roman"/>
        </w:rPr>
        <w:t xml:space="preserve"> the plot(s) for one topic: </w:t>
      </w:r>
    </w:p>
    <w:p w:rsidR="00745C71" w:rsidRDefault="00745C71" w:rsidP="000B708A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 xml:space="preserve">Variety </w:t>
      </w:r>
      <w:r>
        <w:rPr>
          <w:rFonts w:ascii="Times New Roman" w:hAnsi="Times New Roman" w:cs="Times New Roman"/>
        </w:rPr>
        <w:t>–</w:t>
      </w:r>
      <w:r w:rsidRPr="00745C71">
        <w:rPr>
          <w:rFonts w:ascii="Times New Roman" w:hAnsi="Times New Roman" w:cs="Times New Roman"/>
        </w:rPr>
        <w:t xml:space="preserve"> Eris</w:t>
      </w:r>
    </w:p>
    <w:p w:rsidR="00745C71" w:rsidRDefault="00745C71" w:rsidP="000B708A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&amp; Grade – Saba</w:t>
      </w:r>
    </w:p>
    <w:p w:rsidR="00745C71" w:rsidRDefault="00745C71" w:rsidP="000B708A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vs 2004 – Himanshu</w:t>
      </w:r>
    </w:p>
    <w:p w:rsidR="00745C71" w:rsidRDefault="00745C71" w:rsidP="000B708A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 xml:space="preserve">Organic vs Conventional </w:t>
      </w:r>
      <w:r>
        <w:rPr>
          <w:rFonts w:ascii="Times New Roman" w:hAnsi="Times New Roman" w:cs="Times New Roman"/>
        </w:rPr>
        <w:t>–</w:t>
      </w:r>
      <w:r w:rsidRPr="00745C71">
        <w:rPr>
          <w:rFonts w:ascii="Times New Roman" w:hAnsi="Times New Roman" w:cs="Times New Roman"/>
        </w:rPr>
        <w:t xml:space="preserve"> Mayuresh</w:t>
      </w:r>
    </w:p>
    <w:p w:rsidR="00745C71" w:rsidRP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ab/>
        <w:t xml:space="preserve">Written </w:t>
      </w:r>
      <w:r>
        <w:rPr>
          <w:rFonts w:ascii="Times New Roman" w:hAnsi="Times New Roman" w:cs="Times New Roman"/>
        </w:rPr>
        <w:t>S</w:t>
      </w:r>
      <w:r w:rsidRPr="00745C71">
        <w:rPr>
          <w:rFonts w:ascii="Times New Roman" w:hAnsi="Times New Roman" w:cs="Times New Roman"/>
        </w:rPr>
        <w:t>ummary: Eris</w:t>
      </w:r>
    </w:p>
    <w:p w:rsid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ab/>
        <w:t>Slides: Eris</w:t>
      </w:r>
    </w:p>
    <w:p w:rsidR="00745C71" w:rsidRPr="00745C71" w:rsidRDefault="00745C71" w:rsidP="000B708A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Pesticide effects table</w:t>
      </w:r>
      <w:r w:rsidR="00FF0E55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 xml:space="preserve">: </w:t>
      </w:r>
      <w:r w:rsidRPr="00745C71">
        <w:rPr>
          <w:rFonts w:ascii="Times New Roman" w:hAnsi="Times New Roman" w:cs="Times New Roman"/>
        </w:rPr>
        <w:t>Saba</w:t>
      </w:r>
    </w:p>
    <w:p w:rsidR="00745C71" w:rsidRP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  <w:r w:rsidRPr="00745C71">
        <w:rPr>
          <w:rFonts w:ascii="Times New Roman" w:hAnsi="Times New Roman" w:cs="Times New Roman"/>
        </w:rPr>
        <w:tab/>
      </w:r>
      <w:proofErr w:type="spellStart"/>
      <w:r w:rsidRPr="00745C71">
        <w:rPr>
          <w:rFonts w:ascii="Times New Roman" w:hAnsi="Times New Roman" w:cs="Times New Roman"/>
        </w:rPr>
        <w:t>Git</w:t>
      </w:r>
      <w:proofErr w:type="spellEnd"/>
      <w:r w:rsidRPr="00745C71">
        <w:rPr>
          <w:rFonts w:ascii="Times New Roman" w:hAnsi="Times New Roman" w:cs="Times New Roman"/>
        </w:rPr>
        <w:t xml:space="preserve"> Package </w:t>
      </w:r>
      <w:r>
        <w:rPr>
          <w:rFonts w:ascii="Times New Roman" w:hAnsi="Times New Roman" w:cs="Times New Roman"/>
        </w:rPr>
        <w:t>P</w:t>
      </w:r>
      <w:r w:rsidRPr="00745C71">
        <w:rPr>
          <w:rFonts w:ascii="Times New Roman" w:hAnsi="Times New Roman" w:cs="Times New Roman"/>
        </w:rPr>
        <w:t>reparation: Eris</w:t>
      </w:r>
    </w:p>
    <w:p w:rsidR="00745C71" w:rsidRDefault="00745C71" w:rsidP="000B708A">
      <w:pPr>
        <w:spacing w:after="0" w:line="360" w:lineRule="auto"/>
        <w:rPr>
          <w:rFonts w:ascii="Times New Roman" w:hAnsi="Times New Roman" w:cs="Times New Roman"/>
        </w:rPr>
      </w:pPr>
    </w:p>
    <w:p w:rsidR="00DA391D" w:rsidRDefault="00DA391D" w:rsidP="000B708A">
      <w:pPr>
        <w:spacing w:after="0" w:line="360" w:lineRule="auto"/>
        <w:rPr>
          <w:rFonts w:ascii="Times New Roman" w:hAnsi="Times New Roman" w:cs="Times New Roman"/>
        </w:rPr>
      </w:pPr>
    </w:p>
    <w:p w:rsidR="00D87A47" w:rsidRPr="00571A9A" w:rsidRDefault="001548FA" w:rsidP="000B708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Word Count:</w:t>
      </w:r>
      <w:r w:rsidR="007824B0">
        <w:rPr>
          <w:rFonts w:ascii="Times New Roman" w:hAnsi="Times New Roman" w:cs="Times New Roman"/>
        </w:rPr>
        <w:t xml:space="preserve"> </w:t>
      </w:r>
      <w:r w:rsidR="00DA391D">
        <w:rPr>
          <w:rFonts w:ascii="Times New Roman" w:hAnsi="Times New Roman" w:cs="Times New Roman"/>
        </w:rPr>
        <w:t>9</w:t>
      </w:r>
      <w:r w:rsidR="000B78D0">
        <w:rPr>
          <w:rFonts w:ascii="Times New Roman" w:hAnsi="Times New Roman" w:cs="Times New Roman"/>
        </w:rPr>
        <w:t>3</w:t>
      </w:r>
      <w:bookmarkStart w:id="0" w:name="_GoBack"/>
      <w:bookmarkEnd w:id="0"/>
    </w:p>
    <w:sectPr w:rsidR="00D87A47" w:rsidRPr="00571A9A" w:rsidSect="009C732B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EC6" w:rsidRDefault="006E4EC6" w:rsidP="00571A9A">
      <w:pPr>
        <w:spacing w:after="0" w:line="240" w:lineRule="auto"/>
      </w:pPr>
      <w:r>
        <w:separator/>
      </w:r>
    </w:p>
  </w:endnote>
  <w:endnote w:type="continuationSeparator" w:id="0">
    <w:p w:rsidR="006E4EC6" w:rsidRDefault="006E4EC6" w:rsidP="0057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EC6" w:rsidRDefault="006E4EC6" w:rsidP="00571A9A">
      <w:pPr>
        <w:spacing w:after="0" w:line="240" w:lineRule="auto"/>
      </w:pPr>
      <w:r>
        <w:separator/>
      </w:r>
    </w:p>
  </w:footnote>
  <w:footnote w:type="continuationSeparator" w:id="0">
    <w:p w:rsidR="006E4EC6" w:rsidRDefault="006E4EC6" w:rsidP="0057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F3" w:rsidRDefault="00E211F3" w:rsidP="00E211F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Team: Keen Koalas - Nautical Narwhals</w:t>
    </w:r>
  </w:p>
  <w:p w:rsidR="00571A9A" w:rsidRPr="00571A9A" w:rsidRDefault="00E211F3" w:rsidP="00E211F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Saba Aldughaither, Mayuresh Amdekar, Eris Mei, Himanshu Sawant</w:t>
    </w:r>
    <w:r>
      <w:rPr>
        <w:rFonts w:ascii="Times New Roman" w:hAnsi="Times New Roman" w:cs="Times New Roman"/>
      </w:rPr>
      <w:tab/>
    </w:r>
    <w:r w:rsidR="00571A9A">
      <w:rPr>
        <w:rFonts w:ascii="Times New Roman" w:hAnsi="Times New Roman" w:cs="Times New Roman"/>
      </w:rPr>
      <w:t>Page</w:t>
    </w:r>
    <w:r w:rsidR="00571A9A" w:rsidRPr="00571A9A">
      <w:rPr>
        <w:rFonts w:ascii="Times New Roman" w:hAnsi="Times New Roman" w:cs="Times New Roman"/>
      </w:rPr>
      <w:t xml:space="preserve"> </w:t>
    </w:r>
    <w:r w:rsidR="00571A9A" w:rsidRPr="00571A9A">
      <w:rPr>
        <w:rFonts w:ascii="Times New Roman" w:hAnsi="Times New Roman" w:cs="Times New Roman"/>
      </w:rPr>
      <w:fldChar w:fldCharType="begin"/>
    </w:r>
    <w:r w:rsidR="00571A9A" w:rsidRPr="00571A9A">
      <w:rPr>
        <w:rFonts w:ascii="Times New Roman" w:hAnsi="Times New Roman" w:cs="Times New Roman"/>
      </w:rPr>
      <w:instrText xml:space="preserve"> PAGE   \* MERGEFORMAT </w:instrText>
    </w:r>
    <w:r w:rsidR="00571A9A" w:rsidRPr="00571A9A">
      <w:rPr>
        <w:rFonts w:ascii="Times New Roman" w:hAnsi="Times New Roman" w:cs="Times New Roman"/>
      </w:rPr>
      <w:fldChar w:fldCharType="separate"/>
    </w:r>
    <w:r w:rsidR="000B78D0">
      <w:rPr>
        <w:rFonts w:ascii="Times New Roman" w:hAnsi="Times New Roman" w:cs="Times New Roman"/>
        <w:noProof/>
      </w:rPr>
      <w:t>1</w:t>
    </w:r>
    <w:r w:rsidR="00571A9A" w:rsidRPr="00571A9A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77"/>
    <w:rsid w:val="000B708A"/>
    <w:rsid w:val="000B78D0"/>
    <w:rsid w:val="000E0393"/>
    <w:rsid w:val="001548FA"/>
    <w:rsid w:val="00170AB6"/>
    <w:rsid w:val="00175629"/>
    <w:rsid w:val="001A1C53"/>
    <w:rsid w:val="001D0E7E"/>
    <w:rsid w:val="00203BA3"/>
    <w:rsid w:val="00222DDD"/>
    <w:rsid w:val="00287AB6"/>
    <w:rsid w:val="002A25CB"/>
    <w:rsid w:val="002D0AFB"/>
    <w:rsid w:val="002F30E3"/>
    <w:rsid w:val="002F3932"/>
    <w:rsid w:val="002F59BE"/>
    <w:rsid w:val="00320E5B"/>
    <w:rsid w:val="0033270B"/>
    <w:rsid w:val="00334987"/>
    <w:rsid w:val="003A106C"/>
    <w:rsid w:val="003B6332"/>
    <w:rsid w:val="003F45FA"/>
    <w:rsid w:val="004307C2"/>
    <w:rsid w:val="00440C77"/>
    <w:rsid w:val="00493985"/>
    <w:rsid w:val="004D309C"/>
    <w:rsid w:val="004F2073"/>
    <w:rsid w:val="004F71EC"/>
    <w:rsid w:val="00510D48"/>
    <w:rsid w:val="00560E9A"/>
    <w:rsid w:val="00571A9A"/>
    <w:rsid w:val="005A5512"/>
    <w:rsid w:val="005B6EF4"/>
    <w:rsid w:val="00612112"/>
    <w:rsid w:val="00626E78"/>
    <w:rsid w:val="00657CAB"/>
    <w:rsid w:val="00661670"/>
    <w:rsid w:val="00695A69"/>
    <w:rsid w:val="006B38C8"/>
    <w:rsid w:val="006B4A8E"/>
    <w:rsid w:val="006C3897"/>
    <w:rsid w:val="006E4EC6"/>
    <w:rsid w:val="006E7C43"/>
    <w:rsid w:val="00745C71"/>
    <w:rsid w:val="0075274C"/>
    <w:rsid w:val="007824B0"/>
    <w:rsid w:val="007A423F"/>
    <w:rsid w:val="008475C2"/>
    <w:rsid w:val="008477DC"/>
    <w:rsid w:val="00880703"/>
    <w:rsid w:val="008E7899"/>
    <w:rsid w:val="009151CB"/>
    <w:rsid w:val="00950B77"/>
    <w:rsid w:val="009A323B"/>
    <w:rsid w:val="009A7577"/>
    <w:rsid w:val="009C732B"/>
    <w:rsid w:val="009E5E44"/>
    <w:rsid w:val="00A00ABD"/>
    <w:rsid w:val="00A81FB8"/>
    <w:rsid w:val="00A84FD1"/>
    <w:rsid w:val="00B43543"/>
    <w:rsid w:val="00C01C11"/>
    <w:rsid w:val="00C46CD2"/>
    <w:rsid w:val="00C801B8"/>
    <w:rsid w:val="00C844A6"/>
    <w:rsid w:val="00CC1546"/>
    <w:rsid w:val="00D5622C"/>
    <w:rsid w:val="00D87A47"/>
    <w:rsid w:val="00D92479"/>
    <w:rsid w:val="00DA391D"/>
    <w:rsid w:val="00DB3130"/>
    <w:rsid w:val="00E211F3"/>
    <w:rsid w:val="00E4568B"/>
    <w:rsid w:val="00E57949"/>
    <w:rsid w:val="00E57EF8"/>
    <w:rsid w:val="00F53031"/>
    <w:rsid w:val="00F621E2"/>
    <w:rsid w:val="00F72B32"/>
    <w:rsid w:val="00FF0E55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DDB8FA-4031-4C16-8B5A-EA04976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9A"/>
  </w:style>
  <w:style w:type="paragraph" w:styleId="Footer">
    <w:name w:val="footer"/>
    <w:basedOn w:val="Normal"/>
    <w:link w:val="Foot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9A"/>
  </w:style>
  <w:style w:type="character" w:styleId="Hyperlink">
    <w:name w:val="Hyperlink"/>
    <w:basedOn w:val="DefaultParagraphFont"/>
    <w:uiPriority w:val="99"/>
    <w:unhideWhenUsed/>
    <w:rsid w:val="00571A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7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E039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03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s\Documents\-%20work\=MIM\INFM600\INFM60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E4567-95D5-415C-821C-DF972730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INFM600Template.dotx</Template>
  <TotalTime>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Persona</vt:lpstr>
    </vt:vector>
  </TitlesOfParts>
  <Company>Keen Koalas – Nautical Narwhals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Contributorship</dc:title>
  <dc:subject>Including</dc:subject>
  <dc:creator>Eris Mei</dc:creator>
  <cp:keywords/>
  <dc:description/>
  <cp:lastModifiedBy>Eris Mei</cp:lastModifiedBy>
  <cp:revision>9</cp:revision>
  <cp:lastPrinted>2016-10-02T20:09:00Z</cp:lastPrinted>
  <dcterms:created xsi:type="dcterms:W3CDTF">2016-12-15T02:49:00Z</dcterms:created>
  <dcterms:modified xsi:type="dcterms:W3CDTF">2016-12-15T02:57:00Z</dcterms:modified>
  <cp:category>INFM600 - Section 0101</cp:category>
</cp:coreProperties>
</file>